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Assignment Date</w:t>
            </w:r>
          </w:p>
        </w:tc>
        <w:tc>
          <w:tcPr>
            <w:tcW w:w="4508" w:type="dxa"/>
          </w:tcPr>
          <w:p>
            <w:r>
              <w:t>7 October 2022</w:t>
            </w:r>
          </w:p>
        </w:tc>
      </w:tr>
      <w:tr>
        <w:tc>
          <w:tcPr>
            <w:tcW w:w="4508" w:type="dxa"/>
          </w:tcPr>
          <w:p>
            <w:r>
              <w:t>Student Name</w:t>
            </w:r>
          </w:p>
        </w:tc>
        <w:tc>
          <w:tcPr>
            <w:tcW w:w="4508" w:type="dxa"/>
          </w:tcPr>
          <w:p>
            <w:r>
              <w:t>s.vikram</w:t>
            </w:r>
          </w:p>
        </w:tc>
      </w:tr>
      <w:tr>
        <w:tc>
          <w:tcPr>
            <w:tcW w:w="4508" w:type="dxa"/>
          </w:tcPr>
          <w:p>
            <w:r>
              <w:t>Student Roll Number</w:t>
            </w:r>
          </w:p>
        </w:tc>
        <w:tc>
          <w:tcPr>
            <w:tcW w:w="4508" w:type="dxa"/>
          </w:tcPr>
          <w:p>
            <w:r>
              <w:t>920819106068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Write a python code for led blinking in raspberry pi</w:t>
      </w:r>
    </w:p>
    <w:p/>
    <w:p>
      <w:r>
        <w:t>SOLUTION:</w:t>
      </w:r>
    </w:p>
    <w:p/>
    <w:p>
      <w:r>
        <w:t>import RPi.GPIO as GPIO # Import Raspberry Pi GPIO library</w:t>
      </w:r>
    </w:p>
    <w:p/>
    <w:p>
      <w:r>
        <w:t>from time import sleep # Import the sleep function from the time module</w:t>
      </w:r>
    </w:p>
    <w:p/>
    <w:p>
      <w:r>
        <w:t>GPIO.setwarnings(False) # Ignore warning for now</w:t>
      </w:r>
    </w:p>
    <w:p/>
    <w:p>
      <w:r>
        <w:t>GPIO.setmode(GPIO.BOARD) # Use physical pin numbering</w:t>
      </w:r>
    </w:p>
    <w:p/>
    <w:p>
      <w:r>
        <w:t xml:space="preserve">GPIO.setup(8, GPIO.OUT, initial=GPIO.LOW) # Set pin 8 to be an output pin and set initial value to </w:t>
      </w:r>
    </w:p>
    <w:p/>
    <w:p>
      <w:r>
        <w:t>low (off)</w:t>
      </w:r>
    </w:p>
    <w:p/>
    <w:p>
      <w:r>
        <w:t>while True: # Run forever</w:t>
      </w:r>
    </w:p>
    <w:p/>
    <w:p>
      <w:r>
        <w:t>GPIO.output(8, GPIO.HIGH) # Turn on</w:t>
      </w:r>
    </w:p>
    <w:p/>
    <w:p>
      <w:r>
        <w:t>sleep(1) # Sleep for 1 second</w:t>
      </w:r>
    </w:p>
    <w:p/>
    <w:p>
      <w:r>
        <w:t>GPIO.output(8, GPIO.LOW) # Turn off</w:t>
      </w:r>
    </w:p>
    <w:p/>
    <w:p>
      <w:r>
        <w:t>sleep(1) # Sleep for 1 second</w:t>
      </w:r>
    </w:p>
    <w:p>
      <w:r>
        <w:t>Question 2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8206"/>
      </w:tblGrid>
      <w:tr>
        <w:trPr>
          <w:gridAfter w:val="1"/>
          <w:wAfter w:w="8206" w:type="dxa"/>
        </w:trPr>
        <w:tc>
          <w:tcPr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Droid Sans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>Write a python code for traffic light in raspberry pi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from gpiozero import Button, TrafficLights, Buzzer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from time import sleep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buzzer = Buzzer(15)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button = Button(21)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lights = TrafficLights(25, 8, 7)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while True: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button.wait_for_press()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buzzer.on()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light.green.on()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sleep(1)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lights.amber.on()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sleep(1)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lights.red.on()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sleep(1)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lights.off() </w:t>
            </w: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buzzer.off()</w:t>
            </w: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  </w:t>
            </w:r>
          </w:p>
        </w:tc>
      </w:tr>
      <w:t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  <w:r>
              <w:rPr>
                <w:rFonts w:eastAsia="Times New Roman" w:cs="Droid Sans"/>
                <w:color w:val="0070C0"/>
                <w:lang w:eastAsia="en-IN"/>
              </w:rPr>
              <w:t xml:space="preserve"> </w:t>
            </w: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  <w:r>
        <w:rPr>
          <w:rFonts w:ascii="Consolas" w:eastAsia="Times New Roman" w:cs="Segoe UI" w:hAnsi="Consolas"/>
          <w:color w:val="24292F"/>
          <w:sz w:val="18"/>
          <w:szCs w:val="18"/>
          <w:lang w:eastAsia="en-IN"/>
        </w:rPr>
        <w:t xml:space="preserve"> </w:t>
      </w:r>
    </w:p>
    <w:p>
      <w:pPr>
        <w:spacing w:after="0" w:line="300" w:lineRule="atLeast"/>
        <w:jc w:val="both"/>
        <w:rPr>
          <w:rFonts w:ascii="Consolas" w:eastAsia="Times New Roman" w:cs="Segoe UI" w:hAnsi="Consolas"/>
          <w:color w:val="24292F"/>
          <w:sz w:val="18"/>
          <w:szCs w:val="18"/>
          <w:lang w:eastAsia="en-IN"/>
        </w:rPr>
      </w:pP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137"/>
      </w:tblGrid>
      <w:tr>
        <w:trPr>
          <w:gridAfter w:val="1"/>
          <w:wAfter w:w="8137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Droid Sans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  <w:t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  <w:tc>
          <w:tcPr>
            <w:tcW w:w="813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="Droid Sans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</TotalTime>
  <Application>Yozo_Office</Application>
  <Pages>3</Pages>
  <Words>161</Words>
  <Characters>950</Characters>
  <Lines>112</Lines>
  <Paragraphs>45</Paragraphs>
  <CharactersWithSpaces>1099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15</cp:revision>
  <dcterms:created xsi:type="dcterms:W3CDTF">2022-09-18T16:18:00Z</dcterms:created>
  <dcterms:modified xsi:type="dcterms:W3CDTF">2022-10-07T13:06:50Z</dcterms:modified>
</cp:coreProperties>
</file>